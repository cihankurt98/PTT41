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51314A0B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18-9-2018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  <w:t>12:10</w:t>
      </w:r>
    </w:p>
    <w:p w14:paraId="55E872A0" w14:textId="5F66CE27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116291">
        <w:rPr>
          <w:rFonts w:asciiTheme="minorHAnsi" w:hAnsiTheme="minorHAnsi" w:cstheme="minorHAnsi"/>
          <w:b/>
          <w:sz w:val="24"/>
        </w:rPr>
        <w:t>- , - , -</w:t>
      </w:r>
    </w:p>
    <w:p w14:paraId="4A6AFA45" w14:textId="0A732749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F97ED9">
        <w:rPr>
          <w:rFonts w:asciiTheme="minorHAnsi" w:hAnsiTheme="minorHAnsi" w:cstheme="minorHAnsi"/>
          <w:b/>
          <w:sz w:val="24"/>
        </w:rPr>
        <w:t>Matthijs Besselink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Heading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01633F78" w:rsidR="000444EA" w:rsidRDefault="000C316D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Algemene aankondigingen:</w:t>
      </w:r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Heading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30EDD6B4" w14:textId="005E3D10" w:rsidR="003D3F70" w:rsidRDefault="003D3F70" w:rsidP="00F0320A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Heading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6D1E9FFC" w:rsidR="003D3F70" w:rsidRDefault="00116291" w:rsidP="00F0320A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47345F62" w14:textId="3F3C1BA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FFDA277" w14:textId="7777777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76F5A" w14:textId="77777777" w:rsidR="00FC3F06" w:rsidRDefault="00FC3F06" w:rsidP="007C407F">
      <w:r>
        <w:separator/>
      </w:r>
    </w:p>
  </w:endnote>
  <w:endnote w:type="continuationSeparator" w:id="0">
    <w:p w14:paraId="4FB371B6" w14:textId="77777777" w:rsidR="00FC3F06" w:rsidRDefault="00FC3F06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F1FF8" w14:textId="77777777" w:rsidR="00FC3F06" w:rsidRDefault="00FC3F06" w:rsidP="007C407F">
      <w:r>
        <w:separator/>
      </w:r>
    </w:p>
  </w:footnote>
  <w:footnote w:type="continuationSeparator" w:id="0">
    <w:p w14:paraId="745AF291" w14:textId="77777777" w:rsidR="00FC3F06" w:rsidRDefault="00FC3F06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64150"/>
    <w:rsid w:val="00571EAB"/>
    <w:rsid w:val="00572961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DefaultParagraphFont"/>
    <w:rPr>
      <w:i/>
      <w:iCs/>
      <w:lang w:val="nl-NL" w:eastAsia="nl-NL" w:bidi="nl-NL"/>
    </w:rPr>
  </w:style>
  <w:style w:type="paragraph" w:styleId="Header">
    <w:name w:val="header"/>
    <w:basedOn w:val="Normal"/>
    <w:link w:val="Head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C407F"/>
    <w:rPr>
      <w:rFonts w:ascii="Verdana" w:hAnsi="Verdana" w:cs="Verdana"/>
      <w:lang w:val="nl-NL" w:eastAsia="nl-NL"/>
    </w:rPr>
  </w:style>
  <w:style w:type="paragraph" w:styleId="Footer">
    <w:name w:val="footer"/>
    <w:basedOn w:val="Normal"/>
    <w:link w:val="Foot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C407F"/>
    <w:rPr>
      <w:rFonts w:ascii="Verdana" w:hAnsi="Verdana" w:cs="Verdana"/>
      <w:lang w:val="nl-NL" w:eastAsia="nl-NL"/>
    </w:rPr>
  </w:style>
  <w:style w:type="paragraph" w:styleId="ListParagraph">
    <w:name w:val="List Paragraph"/>
    <w:basedOn w:val="Normal"/>
    <w:uiPriority w:val="34"/>
    <w:qFormat/>
    <w:rsid w:val="0089151D"/>
    <w:pPr>
      <w:ind w:left="720"/>
      <w:contextualSpacing/>
    </w:pPr>
  </w:style>
  <w:style w:type="character" w:styleId="Emphasis">
    <w:name w:val="Emphasis"/>
    <w:basedOn w:val="DefaultParagraphFont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Besselink,Matthijs M.A.</cp:lastModifiedBy>
  <cp:revision>2</cp:revision>
  <dcterms:created xsi:type="dcterms:W3CDTF">2018-09-18T11:14:00Z</dcterms:created>
  <dcterms:modified xsi:type="dcterms:W3CDTF">2018-09-18T11:14:00Z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