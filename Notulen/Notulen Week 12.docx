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1858AD8F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27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</w:t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11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255E49">
        <w:rPr>
          <w:rStyle w:val="Italic"/>
          <w:rFonts w:asciiTheme="minorHAnsi" w:hAnsiTheme="minorHAnsi" w:cstheme="minorHAnsi"/>
          <w:b/>
          <w:i w:val="0"/>
          <w:sz w:val="24"/>
        </w:rPr>
        <w:t>9:10</w:t>
      </w:r>
    </w:p>
    <w:p w14:paraId="55E872A0" w14:textId="5739D317" w:rsidR="003D3F70" w:rsidRDefault="003D3F70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 xml:space="preserve">Roel Kusters, Jens Verstappen, Nicky </w:t>
      </w:r>
      <w:proofErr w:type="spellStart"/>
      <w:r w:rsidR="00255E49">
        <w:rPr>
          <w:rFonts w:asciiTheme="minorHAnsi" w:hAnsiTheme="minorHAnsi" w:cstheme="minorHAnsi"/>
          <w:b/>
          <w:sz w:val="24"/>
        </w:rPr>
        <w:t>Verhees</w:t>
      </w:r>
      <w:proofErr w:type="spellEnd"/>
      <w:r w:rsidR="00255E49">
        <w:rPr>
          <w:rFonts w:asciiTheme="minorHAnsi" w:hAnsiTheme="minorHAnsi" w:cstheme="minorHAnsi"/>
          <w:b/>
          <w:sz w:val="24"/>
        </w:rPr>
        <w:t>,</w:t>
      </w:r>
      <w:r w:rsidR="00255E49">
        <w:rPr>
          <w:rFonts w:asciiTheme="minorHAnsi" w:hAnsiTheme="minorHAnsi" w:cstheme="minorHAnsi"/>
          <w:b/>
          <w:sz w:val="24"/>
        </w:rPr>
        <w:br/>
      </w:r>
      <w:r w:rsidR="00255E49">
        <w:rPr>
          <w:rFonts w:asciiTheme="minorHAnsi" w:hAnsiTheme="minorHAnsi" w:cstheme="minorHAnsi"/>
          <w:b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ab/>
        <w:t xml:space="preserve">Matthijs </w:t>
      </w:r>
      <w:proofErr w:type="spellStart"/>
      <w:r w:rsidR="00255E49">
        <w:rPr>
          <w:rFonts w:asciiTheme="minorHAnsi" w:hAnsiTheme="minorHAnsi" w:cstheme="minorHAnsi"/>
          <w:b/>
          <w:sz w:val="24"/>
        </w:rPr>
        <w:t>Besselink</w:t>
      </w:r>
      <w:proofErr w:type="spellEnd"/>
      <w:r w:rsidR="00255E49">
        <w:rPr>
          <w:rFonts w:asciiTheme="minorHAnsi" w:hAnsiTheme="minorHAnsi" w:cstheme="minorHAnsi"/>
          <w:b/>
          <w:sz w:val="24"/>
        </w:rPr>
        <w:t xml:space="preserve"> &amp; Cihan Kurt</w:t>
      </w:r>
    </w:p>
    <w:p w14:paraId="4A6AFA45" w14:textId="1DA259C7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255E49">
        <w:rPr>
          <w:rFonts w:asciiTheme="minorHAnsi" w:hAnsiTheme="minorHAnsi" w:cstheme="minorHAnsi"/>
          <w:b/>
          <w:sz w:val="24"/>
        </w:rPr>
        <w:t>Cihan Kurt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4B847040" w14:textId="77777777" w:rsidR="008D1C06" w:rsidRDefault="000C316D" w:rsidP="008D1C06">
      <w:pPr>
        <w:pStyle w:val="Lijstalinea"/>
        <w:tabs>
          <w:tab w:val="clear" w:pos="1627"/>
        </w:tabs>
        <w:ind w:left="1170"/>
        <w:rPr>
          <w:rFonts w:asciiTheme="minorHAnsi" w:hAnsiTheme="minorHAnsi" w:cstheme="minorHAnsi"/>
          <w:sz w:val="24"/>
        </w:rPr>
      </w:pPr>
      <w:r w:rsidRPr="008D1C06">
        <w:rPr>
          <w:rFonts w:asciiTheme="minorHAnsi" w:hAnsiTheme="minorHAnsi" w:cstheme="minorHAnsi"/>
          <w:sz w:val="24"/>
        </w:rPr>
        <w:t>Algemene aankondigingen:</w:t>
      </w:r>
    </w:p>
    <w:p w14:paraId="7C7139A7" w14:textId="32D31B3F" w:rsidR="008D1C06" w:rsidRPr="008D1C06" w:rsidRDefault="008D1C06" w:rsidP="008D1C06">
      <w:pPr>
        <w:pStyle w:val="Lijstalinea"/>
        <w:numPr>
          <w:ilvl w:val="0"/>
          <w:numId w:val="7"/>
        </w:numPr>
        <w:tabs>
          <w:tab w:val="clear" w:pos="1627"/>
        </w:tabs>
        <w:rPr>
          <w:rFonts w:asciiTheme="minorHAnsi" w:hAnsiTheme="minorHAnsi" w:cstheme="minorHAnsi"/>
          <w:sz w:val="24"/>
        </w:rPr>
      </w:pPr>
      <w:r w:rsidRPr="008D1C06">
        <w:rPr>
          <w:rFonts w:asciiTheme="minorHAnsi" w:hAnsiTheme="minorHAnsi" w:cstheme="minorHAnsi"/>
          <w:sz w:val="24"/>
        </w:rPr>
        <w:t>Ryan heeft zich afwezig gemeld vanochtend i.v.m. een doktersafspraak om half 1… dit had eerder gekund.</w:t>
      </w:r>
    </w:p>
    <w:p w14:paraId="011D6C19" w14:textId="77777777" w:rsidR="008D1C06" w:rsidRPr="008D1C06" w:rsidRDefault="008D1C06" w:rsidP="008D1C06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Kop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30EDD6B4" w14:textId="60C8B8BF" w:rsidR="003D3F70" w:rsidRDefault="003D3F70" w:rsidP="008D1C06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0F64640A" w14:textId="4536F654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Snelheid van het versturen van de berichten.</w:t>
      </w:r>
    </w:p>
    <w:p w14:paraId="6894D82B" w14:textId="37B72862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Buffers voor het opslaan van de berichten.</w:t>
      </w:r>
    </w:p>
    <w:p w14:paraId="0894F62C" w14:textId="6AF68FC8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Roel en Matthijs hebben een </w:t>
      </w:r>
      <w:proofErr w:type="spellStart"/>
      <w:r>
        <w:rPr>
          <w:rFonts w:asciiTheme="minorHAnsi" w:hAnsiTheme="minorHAnsi" w:cstheme="minorHAnsi"/>
          <w:sz w:val="24"/>
        </w:rPr>
        <w:t>linked</w:t>
      </w:r>
      <w:proofErr w:type="spellEnd"/>
      <w:r>
        <w:rPr>
          <w:rFonts w:asciiTheme="minorHAnsi" w:hAnsiTheme="minorHAnsi" w:cstheme="minorHAnsi"/>
          <w:sz w:val="24"/>
        </w:rPr>
        <w:t>-list gebouwd.</w:t>
      </w:r>
    </w:p>
    <w:p w14:paraId="0FF6CA12" w14:textId="135DE73F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We kunnen niet allemaal tegelijk programmeren.</w:t>
      </w:r>
    </w:p>
    <w:p w14:paraId="147D2877" w14:textId="107501B4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Cihan, Nicky &amp; Jens moeten praten over de variabelen die uitgelezen moeten kunnen worden.</w:t>
      </w:r>
    </w:p>
    <w:p w14:paraId="73CF1853" w14:textId="1BAFC973" w:rsidR="008D1C06" w:rsidRDefault="008D1C06" w:rsidP="008D1C06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Matthijs vroeg naar een buffer voor station 3. Dit is echter onmogelijk i.v.m. de andere stations.</w:t>
      </w:r>
    </w:p>
    <w:p w14:paraId="41CFFEAB" w14:textId="5E7FC1B9" w:rsidR="008D1C06" w:rsidRPr="00264DE8" w:rsidRDefault="00264DE8" w:rsidP="00264DE8">
      <w:pPr>
        <w:pStyle w:val="Lijstalinea"/>
        <w:numPr>
          <w:ilvl w:val="0"/>
          <w:numId w:val="2"/>
        </w:numPr>
        <w:tabs>
          <w:tab w:val="clear" w:pos="1627"/>
          <w:tab w:val="left" w:pos="45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Ryan is te vaak afwezig. Doet niks.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7D1D44FC" w14:textId="6D1E9FFC" w:rsidR="003D3F70" w:rsidRDefault="00116291" w:rsidP="008D1C06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47345F62" w14:textId="4D2AE79A" w:rsidR="000C316D" w:rsidRDefault="00F06C76" w:rsidP="00F06C76">
      <w:pPr>
        <w:pStyle w:val="Lijstalinea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 gaat met Oswald praten over situatie van Ryan.</w:t>
      </w:r>
    </w:p>
    <w:p w14:paraId="0203E753" w14:textId="683FF97D" w:rsidR="00F06C76" w:rsidRDefault="00F06C76" w:rsidP="00F06C76">
      <w:pPr>
        <w:pStyle w:val="Lijstalinea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Jens &amp; Nicky gaan verder met ADS (variabelen PLC)</w:t>
      </w:r>
    </w:p>
    <w:p w14:paraId="12BC8613" w14:textId="65632013" w:rsidR="00F06C76" w:rsidRDefault="00F06C76" w:rsidP="00F06C76">
      <w:pPr>
        <w:pStyle w:val="Lijstalinea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Roel en Matthijs gaan verder met de MQTT Client.</w:t>
      </w:r>
    </w:p>
    <w:p w14:paraId="1C1A8590" w14:textId="1BA472D3" w:rsidR="00F06C76" w:rsidRPr="00F06C76" w:rsidRDefault="00F06C76" w:rsidP="00F06C76">
      <w:pPr>
        <w:pStyle w:val="Lijstalinea"/>
        <w:numPr>
          <w:ilvl w:val="0"/>
          <w:numId w:val="8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Cihan gaat verder vanuit een kopie van zijn project om een back up te hebben.</w:t>
      </w:r>
      <w:bookmarkStart w:id="0" w:name="_GoBack"/>
      <w:bookmarkEnd w:id="0"/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F861E" w14:textId="77777777" w:rsidR="00603670" w:rsidRDefault="00603670" w:rsidP="007C407F">
      <w:r>
        <w:separator/>
      </w:r>
    </w:p>
  </w:endnote>
  <w:endnote w:type="continuationSeparator" w:id="0">
    <w:p w14:paraId="684824CF" w14:textId="77777777" w:rsidR="00603670" w:rsidRDefault="00603670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7123" w14:textId="77777777" w:rsidR="00603670" w:rsidRDefault="00603670" w:rsidP="007C407F">
      <w:r>
        <w:separator/>
      </w:r>
    </w:p>
  </w:footnote>
  <w:footnote w:type="continuationSeparator" w:id="0">
    <w:p w14:paraId="18CA1F78" w14:textId="77777777" w:rsidR="00603670" w:rsidRDefault="00603670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4C9A"/>
    <w:multiLevelType w:val="hybridMultilevel"/>
    <w:tmpl w:val="CDB06A5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66D49"/>
    <w:multiLevelType w:val="hybridMultilevel"/>
    <w:tmpl w:val="9F56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5029"/>
    <w:multiLevelType w:val="hybridMultilevel"/>
    <w:tmpl w:val="9E9E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55E49"/>
    <w:rsid w:val="00264DE8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64150"/>
    <w:rsid w:val="00571EAB"/>
    <w:rsid w:val="00572961"/>
    <w:rsid w:val="00603670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D1C06"/>
    <w:rsid w:val="008E6A81"/>
    <w:rsid w:val="00946F56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972DE"/>
    <w:rsid w:val="00E006C7"/>
    <w:rsid w:val="00E71BA9"/>
    <w:rsid w:val="00E85F57"/>
    <w:rsid w:val="00EA74C6"/>
    <w:rsid w:val="00EC67A6"/>
    <w:rsid w:val="00ED0099"/>
    <w:rsid w:val="00ED47F1"/>
    <w:rsid w:val="00F0320A"/>
    <w:rsid w:val="00F064A0"/>
    <w:rsid w:val="00F06C76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14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Kurt,Cihan C.</cp:lastModifiedBy>
  <cp:revision>5</cp:revision>
  <dcterms:created xsi:type="dcterms:W3CDTF">2018-11-27T08:07:00Z</dcterms:created>
  <dcterms:modified xsi:type="dcterms:W3CDTF">2018-11-27T08:21:00Z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