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2A42" w14:textId="7A528381" w:rsidR="007C407F" w:rsidRPr="007C407F" w:rsidRDefault="00473A37" w:rsidP="007C407F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Proftaakgroep </w:t>
      </w:r>
      <w:r w:rsidR="000F11CA">
        <w:rPr>
          <w:rFonts w:asciiTheme="minorHAnsi" w:hAnsiTheme="minorHAnsi" w:cstheme="minorHAnsi"/>
          <w:b/>
          <w:sz w:val="24"/>
        </w:rPr>
        <w:t>PPT</w:t>
      </w:r>
      <w:r w:rsidR="00116291">
        <w:rPr>
          <w:rFonts w:asciiTheme="minorHAnsi" w:hAnsiTheme="minorHAnsi" w:cstheme="minorHAnsi"/>
          <w:b/>
          <w:sz w:val="24"/>
        </w:rPr>
        <w:t>4</w:t>
      </w:r>
      <w:r w:rsidR="000F11CA">
        <w:rPr>
          <w:rFonts w:asciiTheme="minorHAnsi" w:hAnsiTheme="minorHAnsi" w:cstheme="minorHAnsi"/>
          <w:b/>
          <w:sz w:val="24"/>
        </w:rPr>
        <w:t>1</w:t>
      </w:r>
      <w:r w:rsidR="00116291">
        <w:rPr>
          <w:rFonts w:asciiTheme="minorHAnsi" w:hAnsiTheme="minorHAnsi" w:cstheme="minorHAnsi"/>
          <w:b/>
          <w:sz w:val="24"/>
        </w:rPr>
        <w:tab/>
        <w:t>- 1</w:t>
      </w:r>
    </w:p>
    <w:p w14:paraId="50C5F8D9" w14:textId="4F9E3475" w:rsidR="003D3F70" w:rsidRPr="007C407F" w:rsidRDefault="007C407F">
      <w:pPr>
        <w:rPr>
          <w:rStyle w:val="Italic"/>
          <w:rFonts w:asciiTheme="minorHAnsi" w:hAnsiTheme="minorHAnsi" w:cstheme="minorHAnsi"/>
          <w:sz w:val="24"/>
        </w:rPr>
      </w:pPr>
      <w:r>
        <w:rPr>
          <w:rStyle w:val="Italic"/>
          <w:rFonts w:asciiTheme="minorHAnsi" w:hAnsiTheme="minorHAnsi" w:cstheme="minorHAnsi"/>
          <w:sz w:val="24"/>
        </w:rPr>
        <w:t>Datum</w:t>
      </w:r>
      <w:r w:rsidR="000C5B98">
        <w:rPr>
          <w:rStyle w:val="Italic"/>
          <w:rFonts w:asciiTheme="minorHAnsi" w:hAnsiTheme="minorHAnsi" w:cstheme="minorHAnsi"/>
          <w:i w:val="0"/>
          <w:sz w:val="24"/>
        </w:rPr>
        <w:t>18-12-2018</w:t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18-9-2018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ab/>
        <w:t>12:10</w:t>
      </w:r>
    </w:p>
    <w:p w14:paraId="55E872A0" w14:textId="1FD02314" w:rsidR="003D3F70" w:rsidRDefault="003D3F70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 w:rsidRPr="007C407F">
        <w:rPr>
          <w:rStyle w:val="Italic"/>
          <w:rFonts w:asciiTheme="minorHAnsi" w:hAnsiTheme="minorHAnsi" w:cstheme="minorHAnsi"/>
          <w:sz w:val="24"/>
        </w:rPr>
        <w:t>Aanwezig:</w:t>
      </w:r>
      <w:r w:rsidR="000C5B98">
        <w:rPr>
          <w:rStyle w:val="Italic"/>
          <w:rFonts w:asciiTheme="minorHAnsi" w:hAnsiTheme="minorHAnsi" w:cstheme="minorHAnsi"/>
          <w:i w:val="0"/>
          <w:sz w:val="24"/>
        </w:rPr>
        <w:t xml:space="preserve"> </w:t>
      </w:r>
      <w:r w:rsidR="000C5B98">
        <w:rPr>
          <w:rStyle w:val="Italic"/>
          <w:rFonts w:asciiTheme="minorHAnsi" w:hAnsiTheme="minorHAnsi" w:cstheme="minorHAnsi"/>
          <w:b/>
          <w:i w:val="0"/>
          <w:sz w:val="24"/>
        </w:rPr>
        <w:t xml:space="preserve">Nicky Verhees, Mathijs Besselink, Roel Kusters en </w:t>
      </w:r>
      <w:r w:rsidR="000C5B98" w:rsidRPr="000C5B98">
        <w:rPr>
          <w:rStyle w:val="Italic"/>
          <w:rFonts w:asciiTheme="minorHAnsi" w:hAnsiTheme="minorHAnsi" w:cstheme="minorHAnsi"/>
          <w:b/>
          <w:i w:val="0"/>
          <w:sz w:val="24"/>
        </w:rPr>
        <w:t>Jens Verstappen</w:t>
      </w:r>
    </w:p>
    <w:p w14:paraId="4A6AFA45" w14:textId="4EF280D4" w:rsidR="00971497" w:rsidRPr="007C407F" w:rsidRDefault="00971497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i/>
          <w:sz w:val="24"/>
        </w:rPr>
        <w:t>Notulen gemaakt door:</w:t>
      </w:r>
      <w:r>
        <w:rPr>
          <w:rFonts w:asciiTheme="minorHAnsi" w:hAnsiTheme="minorHAnsi" w:cstheme="minorHAnsi"/>
          <w:i/>
          <w:sz w:val="24"/>
        </w:rPr>
        <w:tab/>
      </w:r>
      <w:r w:rsidR="000C5B98" w:rsidRPr="000C5B98">
        <w:rPr>
          <w:rFonts w:asciiTheme="minorHAnsi" w:hAnsiTheme="minorHAnsi" w:cstheme="minorHAnsi"/>
          <w:b/>
          <w:sz w:val="24"/>
        </w:rPr>
        <w:t>Jens Verstappen</w:t>
      </w:r>
    </w:p>
    <w:p w14:paraId="51823D24" w14:textId="77777777" w:rsidR="003D3F70" w:rsidRPr="007C407F" w:rsidRDefault="003D3F70">
      <w:pPr>
        <w:rPr>
          <w:rFonts w:asciiTheme="minorHAnsi" w:hAnsiTheme="minorHAnsi" w:cstheme="minorHAnsi"/>
          <w:sz w:val="24"/>
        </w:rPr>
      </w:pPr>
    </w:p>
    <w:p w14:paraId="0C705FD4" w14:textId="7B931682" w:rsidR="003D3F70" w:rsidRPr="007C407F" w:rsidRDefault="00F0320A" w:rsidP="00F0320A">
      <w:pPr>
        <w:pStyle w:val="Kop1"/>
        <w:rPr>
          <w:rFonts w:asciiTheme="minorHAnsi" w:hAnsiTheme="minorHAnsi" w:cstheme="minorHAnsi"/>
          <w:sz w:val="24"/>
        </w:rPr>
      </w:pPr>
      <w:r w:rsidRPr="00F0320A">
        <w:rPr>
          <w:rFonts w:asciiTheme="minorHAnsi" w:hAnsiTheme="minorHAnsi" w:cstheme="minorHAnsi"/>
          <w:b w:val="0"/>
          <w:bCs w:val="0"/>
          <w:sz w:val="24"/>
        </w:rPr>
        <w:t>I.</w:t>
      </w:r>
      <w:r>
        <w:rPr>
          <w:rFonts w:asciiTheme="minorHAnsi" w:hAnsiTheme="minorHAnsi" w:cstheme="minorHAnsi"/>
          <w:sz w:val="24"/>
        </w:rPr>
        <w:t xml:space="preserve"> </w:t>
      </w:r>
      <w:r w:rsidR="003D3F70" w:rsidRPr="007C407F">
        <w:rPr>
          <w:rFonts w:asciiTheme="minorHAnsi" w:hAnsiTheme="minorHAnsi" w:cstheme="minorHAnsi"/>
          <w:sz w:val="24"/>
        </w:rPr>
        <w:t>Aankondigingen</w:t>
      </w:r>
    </w:p>
    <w:p w14:paraId="2484371B" w14:textId="2DCE79C0" w:rsidR="000444EA" w:rsidRDefault="000C316D" w:rsidP="000C316D">
      <w:pPr>
        <w:numPr>
          <w:ilvl w:val="0"/>
          <w:numId w:val="2"/>
        </w:num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Algemene aankondigingen:</w:t>
      </w:r>
    </w:p>
    <w:p w14:paraId="65217664" w14:textId="3A09A715" w:rsidR="00CF712C" w:rsidRDefault="00CF712C" w:rsidP="00CF712C">
      <w:pPr>
        <w:numPr>
          <w:ilvl w:val="1"/>
          <w:numId w:val="2"/>
        </w:numPr>
        <w:tabs>
          <w:tab w:val="clear" w:pos="1627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Cihan is niet aanwezig vanwege persoonlijke omstandigheden.</w:t>
      </w:r>
    </w:p>
    <w:p w14:paraId="1F5BB662" w14:textId="4CF9A122" w:rsidR="00CF712C" w:rsidRDefault="00CF712C" w:rsidP="00CF712C">
      <w:pPr>
        <w:numPr>
          <w:ilvl w:val="1"/>
          <w:numId w:val="2"/>
        </w:numPr>
        <w:tabs>
          <w:tab w:val="clear" w:pos="1627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Ryan is niet aanwezig zonder geldige reden.</w:t>
      </w:r>
    </w:p>
    <w:p w14:paraId="07C31709" w14:textId="77777777" w:rsidR="007C0C14" w:rsidRPr="007C0C14" w:rsidRDefault="007C0C14" w:rsidP="007C0C14">
      <w:pPr>
        <w:tabs>
          <w:tab w:val="clear" w:pos="1627"/>
        </w:tabs>
        <w:rPr>
          <w:rFonts w:asciiTheme="minorHAnsi" w:hAnsiTheme="minorHAnsi" w:cstheme="minorHAnsi"/>
          <w:sz w:val="24"/>
        </w:rPr>
      </w:pPr>
    </w:p>
    <w:p w14:paraId="413DF148" w14:textId="77777777" w:rsidR="000C316D" w:rsidRPr="00A60D4C" w:rsidRDefault="000C316D" w:rsidP="000C316D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2C0E054B" w14:textId="7848912E" w:rsidR="003D3F70" w:rsidRPr="00A60D4C" w:rsidRDefault="00F0320A">
      <w:pPr>
        <w:pStyle w:val="Kop1"/>
        <w:rPr>
          <w:rFonts w:asciiTheme="minorHAnsi" w:hAnsiTheme="minorHAnsi" w:cstheme="minorHAnsi"/>
          <w:sz w:val="24"/>
          <w:lang w:val="en-GB"/>
        </w:rPr>
      </w:pPr>
      <w:r w:rsidRPr="00A60D4C">
        <w:rPr>
          <w:rFonts w:asciiTheme="minorHAnsi" w:hAnsiTheme="minorHAnsi" w:cstheme="minorHAnsi"/>
          <w:sz w:val="24"/>
          <w:lang w:val="en-GB"/>
        </w:rPr>
        <w:t xml:space="preserve">II. </w:t>
      </w:r>
      <w:proofErr w:type="spellStart"/>
      <w:r w:rsidR="003D3F70" w:rsidRPr="00A60D4C">
        <w:rPr>
          <w:rFonts w:asciiTheme="minorHAnsi" w:hAnsiTheme="minorHAnsi" w:cstheme="minorHAnsi"/>
          <w:sz w:val="24"/>
          <w:lang w:val="en-GB"/>
        </w:rPr>
        <w:t>Discussie</w:t>
      </w:r>
      <w:proofErr w:type="spellEnd"/>
    </w:p>
    <w:p w14:paraId="30EDD6B4" w14:textId="2DD244A0" w:rsidR="003D3F70" w:rsidRDefault="003D3F70" w:rsidP="00F0320A">
      <w:pPr>
        <w:numPr>
          <w:ilvl w:val="0"/>
          <w:numId w:val="2"/>
        </w:numPr>
        <w:tabs>
          <w:tab w:val="clear" w:pos="1627"/>
          <w:tab w:val="left" w:pos="450"/>
        </w:tabs>
        <w:ind w:left="450" w:hanging="450"/>
        <w:rPr>
          <w:rFonts w:asciiTheme="minorHAnsi" w:hAnsiTheme="minorHAnsi" w:cstheme="minorHAnsi"/>
          <w:sz w:val="24"/>
        </w:rPr>
      </w:pPr>
      <w:r w:rsidRPr="007C407F">
        <w:rPr>
          <w:rFonts w:asciiTheme="minorHAnsi" w:hAnsiTheme="minorHAnsi" w:cstheme="minorHAnsi"/>
          <w:sz w:val="24"/>
        </w:rPr>
        <w:t>Vat de discussie over de afzonderlijke openstaande punten samen, vermeld het resultaat en wijs eventuele actiepunten toe.</w:t>
      </w:r>
    </w:p>
    <w:p w14:paraId="769F77C7" w14:textId="21222F8B" w:rsidR="005070EB" w:rsidRDefault="005070EB" w:rsidP="005070EB">
      <w:pPr>
        <w:numPr>
          <w:ilvl w:val="1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Roel en Mathijs </w:t>
      </w:r>
      <w:r w:rsidRPr="005070EB">
        <w:rPr>
          <w:rFonts w:asciiTheme="minorHAnsi" w:hAnsiTheme="minorHAnsi" w:cstheme="minorHAnsi"/>
          <w:sz w:val="24"/>
        </w:rPr>
        <w:sym w:font="Wingdings" w:char="F0E0"/>
      </w:r>
      <w:r>
        <w:rPr>
          <w:rFonts w:asciiTheme="minorHAnsi" w:hAnsiTheme="minorHAnsi" w:cstheme="minorHAnsi"/>
          <w:sz w:val="24"/>
        </w:rPr>
        <w:t xml:space="preserve"> vorige week niet heel veel gedaan omdat er aan andere dingen gewerkt moest worden. Jens een beetje geholpen.</w:t>
      </w:r>
    </w:p>
    <w:p w14:paraId="3786ACCE" w14:textId="58BE00F8" w:rsidR="005070EB" w:rsidRDefault="005070EB" w:rsidP="005070EB">
      <w:pPr>
        <w:numPr>
          <w:ilvl w:val="1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Nicky en Jens </w:t>
      </w:r>
      <w:r w:rsidRPr="005070EB">
        <w:rPr>
          <w:rFonts w:asciiTheme="minorHAnsi" w:hAnsiTheme="minorHAnsi" w:cstheme="minorHAnsi"/>
          <w:sz w:val="24"/>
        </w:rPr>
        <w:sym w:font="Wingdings" w:char="F0E0"/>
      </w:r>
      <w:r>
        <w:rPr>
          <w:rFonts w:asciiTheme="minorHAnsi" w:hAnsiTheme="minorHAnsi" w:cstheme="minorHAnsi"/>
          <w:sz w:val="24"/>
        </w:rPr>
        <w:t xml:space="preserve"> vorige week is er begonnen met het integreren van het </w:t>
      </w:r>
      <w:proofErr w:type="spellStart"/>
      <w:r>
        <w:rPr>
          <w:rFonts w:asciiTheme="minorHAnsi" w:hAnsiTheme="minorHAnsi" w:cstheme="minorHAnsi"/>
          <w:sz w:val="24"/>
        </w:rPr>
        <w:t>mqtt</w:t>
      </w:r>
      <w:proofErr w:type="spellEnd"/>
      <w:r>
        <w:rPr>
          <w:rFonts w:asciiTheme="minorHAnsi" w:hAnsiTheme="minorHAnsi" w:cstheme="minorHAnsi"/>
          <w:sz w:val="24"/>
        </w:rPr>
        <w:t xml:space="preserve"> en </w:t>
      </w:r>
      <w:proofErr w:type="spellStart"/>
      <w:r>
        <w:rPr>
          <w:rFonts w:asciiTheme="minorHAnsi" w:hAnsiTheme="minorHAnsi" w:cstheme="minorHAnsi"/>
          <w:sz w:val="24"/>
        </w:rPr>
        <w:t>ads</w:t>
      </w:r>
      <w:proofErr w:type="spellEnd"/>
      <w:r>
        <w:rPr>
          <w:rFonts w:asciiTheme="minorHAnsi" w:hAnsiTheme="minorHAnsi" w:cstheme="minorHAnsi"/>
          <w:sz w:val="24"/>
        </w:rPr>
        <w:t xml:space="preserve"> systeem.</w:t>
      </w:r>
    </w:p>
    <w:p w14:paraId="0C380044" w14:textId="4BB5DC24" w:rsidR="005070EB" w:rsidRDefault="005070EB" w:rsidP="005070EB">
      <w:pPr>
        <w:numPr>
          <w:ilvl w:val="1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Cihan PLC code verder geoptimaliseerd.</w:t>
      </w:r>
    </w:p>
    <w:p w14:paraId="3A59437D" w14:textId="0D7EE07E" w:rsidR="000C316D" w:rsidRDefault="000C316D" w:rsidP="000C316D">
      <w:pPr>
        <w:tabs>
          <w:tab w:val="clear" w:pos="1627"/>
          <w:tab w:val="left" w:pos="450"/>
        </w:tabs>
        <w:ind w:left="450"/>
        <w:rPr>
          <w:rFonts w:asciiTheme="minorHAnsi" w:hAnsiTheme="minorHAnsi" w:cstheme="minorHAnsi"/>
          <w:sz w:val="24"/>
        </w:rPr>
      </w:pPr>
    </w:p>
    <w:p w14:paraId="2F5283AB" w14:textId="6703B7A9" w:rsidR="003D3F70" w:rsidRDefault="003D3F70">
      <w:pPr>
        <w:rPr>
          <w:rFonts w:asciiTheme="minorHAnsi" w:hAnsiTheme="minorHAnsi" w:cstheme="minorHAnsi"/>
          <w:sz w:val="24"/>
        </w:rPr>
      </w:pPr>
    </w:p>
    <w:p w14:paraId="14A9BC9E" w14:textId="77777777" w:rsidR="00116291" w:rsidRPr="007C407F" w:rsidRDefault="00116291">
      <w:pPr>
        <w:rPr>
          <w:rFonts w:asciiTheme="minorHAnsi" w:hAnsiTheme="minorHAnsi" w:cstheme="minorHAnsi"/>
          <w:sz w:val="24"/>
        </w:rPr>
      </w:pPr>
    </w:p>
    <w:p w14:paraId="0B920D84" w14:textId="5E32A222" w:rsidR="003D3F70" w:rsidRPr="007C407F" w:rsidRDefault="00F0320A">
      <w:pPr>
        <w:pStyle w:val="Kop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III. </w:t>
      </w:r>
      <w:r w:rsidR="00116291">
        <w:rPr>
          <w:rFonts w:asciiTheme="minorHAnsi" w:hAnsiTheme="minorHAnsi" w:cstheme="minorHAnsi"/>
          <w:sz w:val="24"/>
        </w:rPr>
        <w:t>Actiepunten</w:t>
      </w:r>
    </w:p>
    <w:p w14:paraId="7D1D44FC" w14:textId="1440D55B" w:rsidR="003D3F70" w:rsidRDefault="00116291" w:rsidP="00F0320A">
      <w:pPr>
        <w:numPr>
          <w:ilvl w:val="0"/>
          <w:numId w:val="2"/>
        </w:num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Wie wat gaat doen.</w:t>
      </w:r>
    </w:p>
    <w:p w14:paraId="7DF88FD6" w14:textId="54E616C9" w:rsidR="00FC5D12" w:rsidRPr="005070EB" w:rsidRDefault="005070EB" w:rsidP="004C27D5">
      <w:pPr>
        <w:numPr>
          <w:ilvl w:val="1"/>
          <w:numId w:val="2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Met z’n alle (Mathijs, Roel, Nicky en Jens) wordt er gewerkt aan de communicatie. Dit is het enige dat nog gedaan moet worden.</w:t>
      </w:r>
      <w:bookmarkStart w:id="0" w:name="_GoBack"/>
      <w:bookmarkEnd w:id="0"/>
    </w:p>
    <w:sectPr w:rsidR="00FC5D12" w:rsidRPr="005070EB" w:rsidSect="003D3F70">
      <w:head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D2E3D" w14:textId="77777777" w:rsidR="005C48D8" w:rsidRDefault="005C48D8" w:rsidP="007C407F">
      <w:r>
        <w:separator/>
      </w:r>
    </w:p>
  </w:endnote>
  <w:endnote w:type="continuationSeparator" w:id="0">
    <w:p w14:paraId="01CA1353" w14:textId="77777777" w:rsidR="005C48D8" w:rsidRDefault="005C48D8" w:rsidP="007C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D628A" w14:textId="77777777" w:rsidR="005C48D8" w:rsidRDefault="005C48D8" w:rsidP="007C407F">
      <w:r>
        <w:separator/>
      </w:r>
    </w:p>
  </w:footnote>
  <w:footnote w:type="continuationSeparator" w:id="0">
    <w:p w14:paraId="476B730C" w14:textId="77777777" w:rsidR="005C48D8" w:rsidRDefault="005C48D8" w:rsidP="007C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35B27" w14:textId="75626C1F" w:rsidR="007C407F" w:rsidRPr="00116291" w:rsidRDefault="007C407F" w:rsidP="00116291">
    <w:pPr>
      <w:pBdr>
        <w:bottom w:val="single" w:sz="4" w:space="1" w:color="auto"/>
      </w:pBdr>
      <w:rPr>
        <w:rFonts w:asciiTheme="minorHAnsi" w:hAnsiTheme="minorHAnsi" w:cstheme="minorHAnsi"/>
        <w:color w:val="D9D9D9" w:themeColor="background1" w:themeShade="D9"/>
        <w:sz w:val="96"/>
        <w:szCs w:val="96"/>
      </w:rPr>
    </w:pPr>
    <w:r w:rsidRPr="007C407F">
      <w:rPr>
        <w:rFonts w:asciiTheme="minorHAnsi" w:hAnsiTheme="minorHAnsi" w:cstheme="minorHAnsi"/>
        <w:color w:val="D9D9D9" w:themeColor="background1" w:themeShade="D9"/>
        <w:sz w:val="96"/>
        <w:szCs w:val="96"/>
      </w:rPr>
      <w:t>Notule</w:t>
    </w:r>
    <w:r w:rsidR="00116291">
      <w:rPr>
        <w:rFonts w:asciiTheme="minorHAnsi" w:hAnsiTheme="minorHAnsi" w:cstheme="minorHAnsi"/>
        <w:color w:val="D9D9D9" w:themeColor="background1" w:themeShade="D9"/>
        <w:sz w:val="96"/>
        <w:szCs w:val="96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11CB"/>
    <w:multiLevelType w:val="hybridMultilevel"/>
    <w:tmpl w:val="312251C4"/>
    <w:lvl w:ilvl="0" w:tplc="0016C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5029"/>
    <w:multiLevelType w:val="hybridMultilevel"/>
    <w:tmpl w:val="675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85"/>
    <w:multiLevelType w:val="hybridMultilevel"/>
    <w:tmpl w:val="4DF40772"/>
    <w:lvl w:ilvl="0" w:tplc="41EA027A">
      <w:start w:val="1"/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92A56B7"/>
    <w:multiLevelType w:val="hybridMultilevel"/>
    <w:tmpl w:val="929256D8"/>
    <w:lvl w:ilvl="0" w:tplc="BF06D4A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9E575A9"/>
    <w:multiLevelType w:val="hybridMultilevel"/>
    <w:tmpl w:val="414C6676"/>
    <w:lvl w:ilvl="0" w:tplc="0CE4C8C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2197203"/>
    <w:multiLevelType w:val="hybridMultilevel"/>
    <w:tmpl w:val="7D465B1C"/>
    <w:lvl w:ilvl="0" w:tplc="42F2AFB0"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7F"/>
    <w:rsid w:val="000444EA"/>
    <w:rsid w:val="000A7F75"/>
    <w:rsid w:val="000C316D"/>
    <w:rsid w:val="000C5B98"/>
    <w:rsid w:val="000F11CA"/>
    <w:rsid w:val="00116291"/>
    <w:rsid w:val="00277710"/>
    <w:rsid w:val="00287A64"/>
    <w:rsid w:val="00295667"/>
    <w:rsid w:val="002F4094"/>
    <w:rsid w:val="00326B39"/>
    <w:rsid w:val="00381724"/>
    <w:rsid w:val="00386F53"/>
    <w:rsid w:val="003B0E47"/>
    <w:rsid w:val="003B3628"/>
    <w:rsid w:val="003D3F70"/>
    <w:rsid w:val="00404F13"/>
    <w:rsid w:val="004418FB"/>
    <w:rsid w:val="00473A37"/>
    <w:rsid w:val="004865FE"/>
    <w:rsid w:val="004B04E9"/>
    <w:rsid w:val="004C27D5"/>
    <w:rsid w:val="005070EB"/>
    <w:rsid w:val="00515026"/>
    <w:rsid w:val="00564150"/>
    <w:rsid w:val="00571EAB"/>
    <w:rsid w:val="00572961"/>
    <w:rsid w:val="005C48D8"/>
    <w:rsid w:val="00695B8C"/>
    <w:rsid w:val="007030E1"/>
    <w:rsid w:val="00724D4A"/>
    <w:rsid w:val="00741279"/>
    <w:rsid w:val="007B71D6"/>
    <w:rsid w:val="007C0C14"/>
    <w:rsid w:val="007C1BF9"/>
    <w:rsid w:val="007C407F"/>
    <w:rsid w:val="007D755E"/>
    <w:rsid w:val="007E0329"/>
    <w:rsid w:val="0089151D"/>
    <w:rsid w:val="008945FF"/>
    <w:rsid w:val="008B4738"/>
    <w:rsid w:val="008C6FE4"/>
    <w:rsid w:val="008E6A81"/>
    <w:rsid w:val="00946F56"/>
    <w:rsid w:val="00971497"/>
    <w:rsid w:val="009B0DC3"/>
    <w:rsid w:val="00A22928"/>
    <w:rsid w:val="00A60D4C"/>
    <w:rsid w:val="00AB3CF8"/>
    <w:rsid w:val="00AF1846"/>
    <w:rsid w:val="00B97C71"/>
    <w:rsid w:val="00BD485A"/>
    <w:rsid w:val="00C21AFE"/>
    <w:rsid w:val="00C82F9D"/>
    <w:rsid w:val="00C846E1"/>
    <w:rsid w:val="00CA6755"/>
    <w:rsid w:val="00CB0D76"/>
    <w:rsid w:val="00CF1003"/>
    <w:rsid w:val="00CF712C"/>
    <w:rsid w:val="00D972DE"/>
    <w:rsid w:val="00E006C7"/>
    <w:rsid w:val="00E71BA9"/>
    <w:rsid w:val="00E85F57"/>
    <w:rsid w:val="00EA74C6"/>
    <w:rsid w:val="00ED0099"/>
    <w:rsid w:val="00ED47F1"/>
    <w:rsid w:val="00F0320A"/>
    <w:rsid w:val="00F064A0"/>
    <w:rsid w:val="00F3082B"/>
    <w:rsid w:val="00F97ED9"/>
    <w:rsid w:val="00FC3F06"/>
    <w:rsid w:val="00FC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28A3A"/>
  <w15:docId w15:val="{67045C9A-7548-436C-AA97-593B73D9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pPr>
      <w:tabs>
        <w:tab w:val="left" w:pos="1627"/>
      </w:tabs>
    </w:pPr>
    <w:rPr>
      <w:rFonts w:ascii="Verdana" w:hAnsi="Verdana" w:cs="Verdana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tabs>
        <w:tab w:val="left" w:pos="864"/>
      </w:tabs>
      <w:outlineLvl w:val="0"/>
    </w:pPr>
    <w:rPr>
      <w:rFonts w:cs="Times New Roman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ine">
    <w:name w:val="Line"/>
    <w:basedOn w:val="Standaard"/>
    <w:pPr>
      <w:pBdr>
        <w:bottom w:val="single" w:sz="4" w:space="1" w:color="auto"/>
      </w:pBdr>
    </w:pPr>
    <w:rPr>
      <w:lang w:bidi="nl-NL"/>
    </w:rPr>
  </w:style>
  <w:style w:type="character" w:customStyle="1" w:styleId="Italic">
    <w:name w:val="Italic"/>
    <w:basedOn w:val="Standaardalinea-lettertype"/>
    <w:rPr>
      <w:i/>
      <w:iCs/>
      <w:lang w:val="nl-NL" w:eastAsia="nl-NL" w:bidi="nl-NL"/>
    </w:rPr>
  </w:style>
  <w:style w:type="paragraph" w:styleId="Koptekst">
    <w:name w:val="header"/>
    <w:basedOn w:val="Standaard"/>
    <w:link w:val="Koptekst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7C407F"/>
    <w:rPr>
      <w:rFonts w:ascii="Verdana" w:hAnsi="Verdana" w:cs="Verdana"/>
      <w:lang w:val="nl-NL" w:eastAsia="nl-NL"/>
    </w:rPr>
  </w:style>
  <w:style w:type="paragraph" w:styleId="Voettekst">
    <w:name w:val="footer"/>
    <w:basedOn w:val="Standaard"/>
    <w:link w:val="Voettekst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7C407F"/>
    <w:rPr>
      <w:rFonts w:ascii="Verdana" w:hAnsi="Verdana" w:cs="Verdana"/>
      <w:lang w:val="nl-NL" w:eastAsia="nl-NL"/>
    </w:rPr>
  </w:style>
  <w:style w:type="paragraph" w:styleId="Lijstalinea">
    <w:name w:val="List Paragraph"/>
    <w:basedOn w:val="Standaard"/>
    <w:uiPriority w:val="34"/>
    <w:qFormat/>
    <w:rsid w:val="0089151D"/>
    <w:pPr>
      <w:ind w:left="720"/>
      <w:contextualSpacing/>
    </w:pPr>
  </w:style>
  <w:style w:type="character" w:styleId="Nadruk">
    <w:name w:val="Emphasis"/>
    <w:basedOn w:val="Standaardalinea-lettertype"/>
    <w:qFormat/>
    <w:rsid w:val="00116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Notulen%20voor%20vergadering%20van%20organisatie%20(k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69755-34BE-4CCC-B47F-DD6C6D64C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voor vergadering van organisatie (kort).dotx</Template>
  <TotalTime>8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Jens Verstappen</cp:lastModifiedBy>
  <cp:revision>5</cp:revision>
  <dcterms:created xsi:type="dcterms:W3CDTF">2018-12-18T08:19:00Z</dcterms:created>
  <dcterms:modified xsi:type="dcterms:W3CDTF">2018-12-18T08:27:00Z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TC010184141043</vt:lpwstr>
  </property>
</Properties>
</file>