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5E9C246D" w:rsidR="003D3F70" w:rsidRPr="00460F39" w:rsidRDefault="007C407F">
      <w:pPr>
        <w:rPr>
          <w:rStyle w:val="Italic"/>
          <w:rFonts w:asciiTheme="minorHAnsi" w:hAnsiTheme="minorHAnsi" w:cstheme="minorHAnsi"/>
          <w:b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 w:rsidR="00460F39">
        <w:rPr>
          <w:rStyle w:val="Italic"/>
          <w:rFonts w:asciiTheme="minorHAnsi" w:hAnsiTheme="minorHAnsi" w:cstheme="minorHAnsi"/>
          <w:sz w:val="24"/>
        </w:rPr>
        <w:t xml:space="preserve"> </w:t>
      </w:r>
      <w:r w:rsidR="00460F39">
        <w:rPr>
          <w:rStyle w:val="Italic"/>
          <w:rFonts w:asciiTheme="minorHAnsi" w:hAnsiTheme="minorHAnsi" w:cstheme="minorHAnsi"/>
          <w:sz w:val="24"/>
        </w:rPr>
        <w:tab/>
      </w:r>
      <w:r w:rsidR="00460F39">
        <w:rPr>
          <w:rStyle w:val="Italic"/>
          <w:rFonts w:asciiTheme="minorHAnsi" w:hAnsiTheme="minorHAnsi" w:cstheme="minorHAnsi"/>
          <w:sz w:val="24"/>
        </w:rPr>
        <w:tab/>
      </w:r>
      <w:r w:rsidR="00460F39">
        <w:rPr>
          <w:rStyle w:val="Italic"/>
          <w:rFonts w:asciiTheme="minorHAnsi" w:hAnsiTheme="minorHAnsi" w:cstheme="minorHAnsi"/>
          <w:sz w:val="24"/>
        </w:rPr>
        <w:tab/>
      </w:r>
      <w:r w:rsidR="00460F39" w:rsidRPr="00460F39">
        <w:rPr>
          <w:rStyle w:val="Italic"/>
          <w:rFonts w:asciiTheme="minorHAnsi" w:hAnsiTheme="minorHAnsi" w:cstheme="minorHAnsi"/>
          <w:b/>
          <w:sz w:val="24"/>
        </w:rPr>
        <w:t>20-11-2018</w:t>
      </w:r>
    </w:p>
    <w:p w14:paraId="55E872A0" w14:textId="715317B3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="00460F39">
        <w:rPr>
          <w:rFonts w:asciiTheme="minorHAnsi" w:hAnsiTheme="minorHAnsi" w:cstheme="minorHAnsi"/>
          <w:b/>
          <w:sz w:val="24"/>
        </w:rPr>
        <w:t xml:space="preserve"> </w:t>
      </w:r>
      <w:r w:rsidR="00460F39">
        <w:rPr>
          <w:rFonts w:asciiTheme="minorHAnsi" w:hAnsiTheme="minorHAnsi" w:cstheme="minorHAnsi"/>
          <w:b/>
          <w:sz w:val="24"/>
        </w:rPr>
        <w:tab/>
      </w:r>
      <w:r w:rsidR="00460F39">
        <w:rPr>
          <w:rFonts w:asciiTheme="minorHAnsi" w:hAnsiTheme="minorHAnsi" w:cstheme="minorHAnsi"/>
          <w:b/>
          <w:sz w:val="24"/>
        </w:rPr>
        <w:tab/>
      </w:r>
      <w:r w:rsidR="00460F39">
        <w:rPr>
          <w:rFonts w:asciiTheme="minorHAnsi" w:hAnsiTheme="minorHAnsi" w:cstheme="minorHAnsi"/>
          <w:b/>
          <w:sz w:val="24"/>
        </w:rPr>
        <w:tab/>
        <w:t>Mathijs, Nicky, Cihan, Roel, Ryan en Jens</w:t>
      </w:r>
    </w:p>
    <w:p w14:paraId="4A6AFA45" w14:textId="7FAEFDA0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460F39" w:rsidRPr="00460F39">
        <w:rPr>
          <w:rFonts w:asciiTheme="minorHAnsi" w:hAnsiTheme="minorHAnsi" w:cstheme="minorHAnsi"/>
          <w:b/>
          <w:sz w:val="24"/>
        </w:rPr>
        <w:t>Jens Verstappen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27D322BD" w:rsidR="000444EA" w:rsidRDefault="00460F39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Cihan: vorige keer gewerkt aan PLC fail safe. Gaat nu verder aan PLC, verder aan fail safe en een array maken waarin hij bij houdt welke plaatsen bezet zijn.</w:t>
      </w:r>
    </w:p>
    <w:p w14:paraId="6E833489" w14:textId="4D03B79E" w:rsidR="00460F39" w:rsidRDefault="00460F39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 w:rsidRPr="00460F39">
        <w:rPr>
          <w:rFonts w:asciiTheme="minorHAnsi" w:hAnsiTheme="minorHAnsi" w:cstheme="minorHAnsi"/>
          <w:sz w:val="24"/>
        </w:rPr>
        <w:t>Mathijs</w:t>
      </w:r>
      <w:r>
        <w:rPr>
          <w:rFonts w:asciiTheme="minorHAnsi" w:hAnsiTheme="minorHAnsi" w:cstheme="minorHAnsi"/>
          <w:sz w:val="24"/>
        </w:rPr>
        <w:t>, Nicky, Jens</w:t>
      </w:r>
      <w:r w:rsidRPr="00460F39"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>MQTT</w:t>
      </w:r>
      <w:r w:rsidRPr="00460F39">
        <w:rPr>
          <w:rFonts w:asciiTheme="minorHAnsi" w:hAnsiTheme="minorHAnsi" w:cstheme="minorHAnsi"/>
          <w:sz w:val="24"/>
        </w:rPr>
        <w:t xml:space="preserve"> client in c# gema</w:t>
      </w:r>
      <w:r>
        <w:rPr>
          <w:rFonts w:asciiTheme="minorHAnsi" w:hAnsiTheme="minorHAnsi" w:cstheme="minorHAnsi"/>
          <w:sz w:val="24"/>
        </w:rPr>
        <w:t>akt, ADS client klasse moet erbij. Daar wordt deze week aan gewerkt.</w:t>
      </w:r>
    </w:p>
    <w:p w14:paraId="26B28B6B" w14:textId="032AD8C1" w:rsidR="00460F39" w:rsidRDefault="00460F39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Roel: Design van MQTT client gemaakt. Daarna geholpen met MQTT en ADS. Gaat verder aan ADS client.</w:t>
      </w:r>
    </w:p>
    <w:p w14:paraId="71740301" w14:textId="1DCA26A7" w:rsidR="00460F39" w:rsidRPr="00460F39" w:rsidRDefault="00460F39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Ryan: was ziek. </w:t>
      </w:r>
    </w:p>
    <w:p w14:paraId="2133CCAA" w14:textId="77777777" w:rsidR="00460F39" w:rsidRPr="00460F39" w:rsidRDefault="00460F39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460F39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Kop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r w:rsidR="003D3F70" w:rsidRPr="00460F39">
        <w:rPr>
          <w:rFonts w:asciiTheme="minorHAnsi" w:hAnsiTheme="minorHAnsi" w:cstheme="minorHAnsi"/>
          <w:sz w:val="24"/>
        </w:rPr>
        <w:t>Discussie</w:t>
      </w:r>
    </w:p>
    <w:p w14:paraId="3A59437D" w14:textId="42E6C263" w:rsidR="000C316D" w:rsidRDefault="003451E7" w:rsidP="00460F39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</w:t>
      </w:r>
      <w:r w:rsidR="00AA61DC">
        <w:rPr>
          <w:rFonts w:asciiTheme="minorHAnsi" w:hAnsiTheme="minorHAnsi" w:cstheme="minorHAnsi"/>
          <w:sz w:val="24"/>
        </w:rPr>
        <w:t xml:space="preserve"> en Mathijs</w:t>
      </w:r>
      <w:r>
        <w:rPr>
          <w:rFonts w:asciiTheme="minorHAnsi" w:hAnsiTheme="minorHAnsi" w:cstheme="minorHAnsi"/>
          <w:sz w:val="24"/>
        </w:rPr>
        <w:t xml:space="preserve"> gaa</w:t>
      </w:r>
      <w:r w:rsidR="00AA61DC">
        <w:rPr>
          <w:rFonts w:asciiTheme="minorHAnsi" w:hAnsiTheme="minorHAnsi" w:cstheme="minorHAnsi"/>
          <w:sz w:val="24"/>
        </w:rPr>
        <w:t>n</w:t>
      </w:r>
      <w:r>
        <w:rPr>
          <w:rFonts w:asciiTheme="minorHAnsi" w:hAnsiTheme="minorHAnsi" w:cstheme="minorHAnsi"/>
          <w:sz w:val="24"/>
        </w:rPr>
        <w:t xml:space="preserve"> uitzoeken om te compileren voor de CPU’s van de PLC.</w:t>
      </w:r>
    </w:p>
    <w:p w14:paraId="783B590C" w14:textId="366ED486" w:rsidR="003451E7" w:rsidRDefault="003451E7" w:rsidP="00460F39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Nicky en Jens gaat zoeken naar een beter voorbeeld van ADS. Nu is er communicatie, maar er moet onderzocht worden dat we specifieke waardes kunnen aansturen op een adres.</w:t>
      </w:r>
    </w:p>
    <w:p w14:paraId="66FDDAD8" w14:textId="66D94090" w:rsidR="003451E7" w:rsidRDefault="003451E7" w:rsidP="003451E7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 g</w:t>
      </w:r>
      <w:r>
        <w:rPr>
          <w:rFonts w:asciiTheme="minorHAnsi" w:hAnsiTheme="minorHAnsi" w:cstheme="minorHAnsi"/>
          <w:sz w:val="24"/>
        </w:rPr>
        <w:t>aat nu verder aan PLC, verder aan fail safe en een array maken waarin hij bij houdt welke plaatsen bezet zijn.</w:t>
      </w:r>
    </w:p>
    <w:p w14:paraId="54DBD9A4" w14:textId="63310C75" w:rsidR="003451E7" w:rsidRPr="00460F39" w:rsidRDefault="00AA61DC" w:rsidP="00460F39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Ryan gaat Cihan helpen.</w:t>
      </w:r>
      <w:bookmarkStart w:id="0" w:name="_GoBack"/>
      <w:bookmarkEnd w:id="0"/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721F359B" w:rsidR="003D3F70" w:rsidRDefault="00AA61DC" w:rsidP="00F0320A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Sprint 2 moet ingeleverd worden.</w:t>
      </w:r>
    </w:p>
    <w:p w14:paraId="47345F62" w14:textId="3F3C1BA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FFDA277" w14:textId="7777777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11B32" w14:textId="77777777" w:rsidR="00F73ACF" w:rsidRDefault="00F73ACF" w:rsidP="007C407F">
      <w:r>
        <w:separator/>
      </w:r>
    </w:p>
  </w:endnote>
  <w:endnote w:type="continuationSeparator" w:id="0">
    <w:p w14:paraId="763702F6" w14:textId="77777777" w:rsidR="00F73ACF" w:rsidRDefault="00F73ACF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1402" w14:textId="77777777" w:rsidR="00F73ACF" w:rsidRDefault="00F73ACF" w:rsidP="007C407F">
      <w:r>
        <w:separator/>
      </w:r>
    </w:p>
  </w:footnote>
  <w:footnote w:type="continuationSeparator" w:id="0">
    <w:p w14:paraId="656E8DE3" w14:textId="77777777" w:rsidR="00F73ACF" w:rsidRDefault="00F73ACF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77710"/>
    <w:rsid w:val="00287A64"/>
    <w:rsid w:val="00295667"/>
    <w:rsid w:val="002F4094"/>
    <w:rsid w:val="00326B39"/>
    <w:rsid w:val="003451E7"/>
    <w:rsid w:val="00381724"/>
    <w:rsid w:val="00386F53"/>
    <w:rsid w:val="003B0E47"/>
    <w:rsid w:val="003B3628"/>
    <w:rsid w:val="003D3F70"/>
    <w:rsid w:val="00404F13"/>
    <w:rsid w:val="004418FB"/>
    <w:rsid w:val="00460F39"/>
    <w:rsid w:val="00473A37"/>
    <w:rsid w:val="004B04E9"/>
    <w:rsid w:val="004C27D5"/>
    <w:rsid w:val="00515026"/>
    <w:rsid w:val="00564150"/>
    <w:rsid w:val="00571EAB"/>
    <w:rsid w:val="00572961"/>
    <w:rsid w:val="00695B8C"/>
    <w:rsid w:val="007030E1"/>
    <w:rsid w:val="00724D4A"/>
    <w:rsid w:val="00741279"/>
    <w:rsid w:val="007B71D6"/>
    <w:rsid w:val="007C0C14"/>
    <w:rsid w:val="007C1BF9"/>
    <w:rsid w:val="007C2CFE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A61D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73ACF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11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Jens Verstappen</cp:lastModifiedBy>
  <cp:revision>4</cp:revision>
  <dcterms:created xsi:type="dcterms:W3CDTF">2018-11-20T08:02:00Z</dcterms:created>
  <dcterms:modified xsi:type="dcterms:W3CDTF">2018-11-20T08:13:00Z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