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55070923" w:rsidR="003D3F70" w:rsidRPr="007C407F" w:rsidRDefault="007C407F">
      <w:pPr>
        <w:rPr>
          <w:rStyle w:val="Italic"/>
          <w:rFonts w:asciiTheme="minorHAnsi" w:hAnsiTheme="minorHAnsi" w:cstheme="minorHAnsi"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Datum:</w:t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 w:rsidR="0077612C">
        <w:rPr>
          <w:rStyle w:val="Italic"/>
          <w:rFonts w:asciiTheme="minorHAnsi" w:hAnsiTheme="minorHAnsi" w:cstheme="minorHAnsi"/>
          <w:b/>
          <w:i w:val="0"/>
          <w:sz w:val="24"/>
        </w:rPr>
        <w:t>02-10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-2018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ab/>
      </w:r>
      <w:r w:rsidR="00A62318">
        <w:rPr>
          <w:rStyle w:val="Italic"/>
          <w:rFonts w:asciiTheme="minorHAnsi" w:hAnsiTheme="minorHAnsi" w:cstheme="minorHAnsi"/>
          <w:b/>
          <w:i w:val="0"/>
          <w:sz w:val="24"/>
        </w:rPr>
        <w:t>09:00</w:t>
      </w:r>
    </w:p>
    <w:p w14:paraId="55E872A0" w14:textId="39509543" w:rsidR="003D3F70" w:rsidRDefault="003D3F70" w:rsidP="00172052">
      <w:pPr>
        <w:pBdr>
          <w:bottom w:val="single" w:sz="4" w:space="1" w:color="auto"/>
        </w:pBdr>
        <w:ind w:left="2880" w:hanging="2880"/>
        <w:rPr>
          <w:rFonts w:asciiTheme="minorHAnsi" w:hAnsiTheme="minorHAnsi" w:cstheme="minorHAnsi"/>
          <w:b/>
          <w:sz w:val="24"/>
        </w:rPr>
      </w:pPr>
      <w:r w:rsidRPr="007C407F">
        <w:rPr>
          <w:rStyle w:val="Italic"/>
          <w:rFonts w:asciiTheme="minorHAnsi" w:hAnsiTheme="minorHAnsi" w:cstheme="minorHAnsi"/>
          <w:sz w:val="24"/>
        </w:rPr>
        <w:t>Aanwezig:</w:t>
      </w:r>
      <w:r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533181">
        <w:rPr>
          <w:rFonts w:asciiTheme="minorHAnsi" w:hAnsiTheme="minorHAnsi" w:cstheme="minorHAnsi"/>
          <w:b/>
          <w:sz w:val="24"/>
        </w:rPr>
        <w:t>Roel Kusters</w:t>
      </w:r>
      <w:r w:rsidR="00116291">
        <w:rPr>
          <w:rFonts w:asciiTheme="minorHAnsi" w:hAnsiTheme="minorHAnsi" w:cstheme="minorHAnsi"/>
          <w:b/>
          <w:sz w:val="24"/>
        </w:rPr>
        <w:t xml:space="preserve">, </w:t>
      </w:r>
      <w:r w:rsidR="00533181">
        <w:rPr>
          <w:rFonts w:asciiTheme="minorHAnsi" w:hAnsiTheme="minorHAnsi" w:cstheme="minorHAnsi"/>
          <w:b/>
          <w:sz w:val="24"/>
        </w:rPr>
        <w:t xml:space="preserve">Nicky Verhees, </w:t>
      </w:r>
      <w:r w:rsidR="00533181" w:rsidRPr="00533181">
        <w:rPr>
          <w:rFonts w:asciiTheme="minorHAnsi" w:hAnsiTheme="minorHAnsi" w:cstheme="minorHAnsi"/>
          <w:b/>
          <w:sz w:val="24"/>
        </w:rPr>
        <w:t>Jens Verstap</w:t>
      </w:r>
      <w:r w:rsidR="00533181">
        <w:rPr>
          <w:rFonts w:asciiTheme="minorHAnsi" w:hAnsiTheme="minorHAnsi" w:cstheme="minorHAnsi"/>
          <w:b/>
          <w:sz w:val="24"/>
        </w:rPr>
        <w:t>pen</w:t>
      </w:r>
      <w:r w:rsidR="00172052">
        <w:rPr>
          <w:rFonts w:asciiTheme="minorHAnsi" w:hAnsiTheme="minorHAnsi" w:cstheme="minorHAnsi"/>
          <w:b/>
          <w:sz w:val="24"/>
        </w:rPr>
        <w:t xml:space="preserve">, Mathijs </w:t>
      </w:r>
      <w:proofErr w:type="spellStart"/>
      <w:r w:rsidR="00172052">
        <w:rPr>
          <w:rFonts w:asciiTheme="minorHAnsi" w:hAnsiTheme="minorHAnsi" w:cstheme="minorHAnsi"/>
          <w:b/>
          <w:sz w:val="24"/>
        </w:rPr>
        <w:t>Besselink</w:t>
      </w:r>
      <w:proofErr w:type="spellEnd"/>
      <w:r w:rsidR="00172052">
        <w:rPr>
          <w:rFonts w:asciiTheme="minorHAnsi" w:hAnsiTheme="minorHAnsi" w:cstheme="minorHAnsi"/>
          <w:b/>
          <w:sz w:val="24"/>
        </w:rPr>
        <w:t>.</w:t>
      </w:r>
    </w:p>
    <w:p w14:paraId="13095148" w14:textId="68229434" w:rsidR="00172052" w:rsidRPr="00172052" w:rsidRDefault="00172052" w:rsidP="007C407F">
      <w:pPr>
        <w:pBdr>
          <w:bottom w:val="single" w:sz="4" w:space="1" w:color="auto"/>
        </w:pBd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  <w:r w:rsidRPr="00172052">
        <w:rPr>
          <w:rFonts w:asciiTheme="minorHAnsi" w:hAnsiTheme="minorHAnsi" w:cstheme="minorHAnsi"/>
          <w:b/>
          <w:sz w:val="24"/>
        </w:rPr>
        <w:t>Ryan niet aanwezig, Cihan heeft een geldige reden.</w:t>
      </w:r>
    </w:p>
    <w:p w14:paraId="4A6AFA45" w14:textId="5CAE270F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172052">
        <w:rPr>
          <w:rFonts w:asciiTheme="minorHAnsi" w:hAnsiTheme="minorHAnsi" w:cstheme="minorHAnsi"/>
          <w:b/>
          <w:sz w:val="24"/>
        </w:rPr>
        <w:t>Nicky Verhees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C705FD4" w14:textId="7B931682" w:rsidR="003D3F70" w:rsidRPr="007C407F" w:rsidRDefault="00F0320A" w:rsidP="00F0320A">
      <w:pPr>
        <w:pStyle w:val="Heading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2484371B" w14:textId="418DA708" w:rsidR="000444EA" w:rsidRDefault="000C316D" w:rsidP="000C316D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Algemene aankondigingen:</w:t>
      </w:r>
    </w:p>
    <w:p w14:paraId="724DB366" w14:textId="11669376" w:rsidR="00533181" w:rsidRDefault="00533181" w:rsidP="00533181">
      <w:pPr>
        <w:numPr>
          <w:ilvl w:val="1"/>
          <w:numId w:val="2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Roel en Mathijs hebben een</w:t>
      </w:r>
      <w:r w:rsidR="00172052">
        <w:rPr>
          <w:rFonts w:asciiTheme="minorHAnsi" w:hAnsiTheme="minorHAnsi" w:cstheme="minorHAnsi"/>
          <w:sz w:val="24"/>
        </w:rPr>
        <w:t xml:space="preserve"> router opgezet en het doel van deze week is het opzetten van het netwerk.</w:t>
      </w:r>
      <w:r>
        <w:rPr>
          <w:rFonts w:asciiTheme="minorHAnsi" w:hAnsiTheme="minorHAnsi" w:cstheme="minorHAnsi"/>
          <w:sz w:val="24"/>
        </w:rPr>
        <w:t xml:space="preserve"> </w:t>
      </w:r>
    </w:p>
    <w:p w14:paraId="0BF63771" w14:textId="01C5C24B" w:rsidR="00533181" w:rsidRDefault="00533181" w:rsidP="00533181">
      <w:pPr>
        <w:numPr>
          <w:ilvl w:val="1"/>
          <w:numId w:val="2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Cihan</w:t>
      </w:r>
      <w:r w:rsidR="00172052">
        <w:rPr>
          <w:rFonts w:asciiTheme="minorHAnsi" w:hAnsiTheme="minorHAnsi" w:cstheme="minorHAnsi"/>
          <w:sz w:val="24"/>
        </w:rPr>
        <w:t>, Jens en Nicky hebben state machine gemaakt en een begin gemaakt aan het implementeren. Het bewegen van de assen van de machine is</w:t>
      </w:r>
      <w:bookmarkStart w:id="0" w:name="_GoBack"/>
      <w:bookmarkEnd w:id="0"/>
      <w:r w:rsidR="00172052">
        <w:rPr>
          <w:rFonts w:asciiTheme="minorHAnsi" w:hAnsiTheme="minorHAnsi" w:cstheme="minorHAnsi"/>
          <w:sz w:val="24"/>
        </w:rPr>
        <w:t xml:space="preserve"> gelukt en moet nog werkend worden geïmplementeerd in de code.</w:t>
      </w:r>
    </w:p>
    <w:p w14:paraId="5256B2B6" w14:textId="61ED7956" w:rsidR="00533181" w:rsidRDefault="00172052" w:rsidP="00533181">
      <w:pPr>
        <w:numPr>
          <w:ilvl w:val="1"/>
          <w:numId w:val="2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proofErr w:type="gramStart"/>
      <w:r>
        <w:rPr>
          <w:rFonts w:asciiTheme="minorHAnsi" w:hAnsiTheme="minorHAnsi" w:cstheme="minorHAnsi"/>
          <w:sz w:val="24"/>
        </w:rPr>
        <w:t>Ryan ???</w:t>
      </w:r>
      <w:proofErr w:type="gramEnd"/>
    </w:p>
    <w:p w14:paraId="07C31709" w14:textId="77777777" w:rsidR="007C0C14" w:rsidRPr="007C0C14" w:rsidRDefault="007C0C14" w:rsidP="007C0C14">
      <w:pPr>
        <w:tabs>
          <w:tab w:val="clear" w:pos="1627"/>
        </w:tabs>
        <w:rPr>
          <w:rFonts w:asciiTheme="minorHAnsi" w:hAnsiTheme="minorHAnsi" w:cstheme="minorHAnsi"/>
          <w:sz w:val="24"/>
        </w:rPr>
      </w:pPr>
    </w:p>
    <w:p w14:paraId="413DF148" w14:textId="77777777" w:rsidR="000C316D" w:rsidRPr="00A60D4C" w:rsidRDefault="000C316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A60D4C" w:rsidRDefault="00F0320A">
      <w:pPr>
        <w:pStyle w:val="Heading1"/>
        <w:rPr>
          <w:rFonts w:asciiTheme="minorHAnsi" w:hAnsiTheme="minorHAnsi" w:cstheme="minorHAnsi"/>
          <w:sz w:val="24"/>
          <w:lang w:val="en-GB"/>
        </w:rPr>
      </w:pPr>
      <w:r w:rsidRPr="00A60D4C">
        <w:rPr>
          <w:rFonts w:asciiTheme="minorHAnsi" w:hAnsiTheme="minorHAnsi" w:cstheme="minorHAnsi"/>
          <w:sz w:val="24"/>
          <w:lang w:val="en-GB"/>
        </w:rPr>
        <w:t xml:space="preserve">II. </w:t>
      </w:r>
      <w:proofErr w:type="spellStart"/>
      <w:r w:rsidR="003D3F70" w:rsidRPr="00A60D4C">
        <w:rPr>
          <w:rFonts w:asciiTheme="minorHAnsi" w:hAnsiTheme="minorHAnsi" w:cstheme="minorHAnsi"/>
          <w:sz w:val="24"/>
          <w:lang w:val="en-GB"/>
        </w:rPr>
        <w:t>Discussie</w:t>
      </w:r>
      <w:proofErr w:type="spellEnd"/>
    </w:p>
    <w:p w14:paraId="44996646" w14:textId="0EBCCE78" w:rsidR="00172052" w:rsidRDefault="003D3F70" w:rsidP="00172052">
      <w:pPr>
        <w:numPr>
          <w:ilvl w:val="0"/>
          <w:numId w:val="2"/>
        </w:numPr>
        <w:tabs>
          <w:tab w:val="clear" w:pos="1627"/>
          <w:tab w:val="left" w:pos="450"/>
        </w:tabs>
        <w:ind w:left="450" w:hanging="450"/>
        <w:rPr>
          <w:rFonts w:asciiTheme="minorHAnsi" w:hAnsiTheme="minorHAnsi" w:cstheme="minorHAnsi"/>
          <w:sz w:val="24"/>
        </w:rPr>
      </w:pPr>
      <w:r w:rsidRPr="007C407F">
        <w:rPr>
          <w:rFonts w:asciiTheme="minorHAnsi" w:hAnsiTheme="minorHAnsi" w:cstheme="minorHAnsi"/>
          <w:sz w:val="24"/>
        </w:rPr>
        <w:t>Vat de discussie over de afzonderlijke openstaande punten samen, vermeld het resultaat en wijs eventuele actiepunten toe.</w:t>
      </w:r>
    </w:p>
    <w:p w14:paraId="7C49995F" w14:textId="0A83EA01" w:rsidR="00172052" w:rsidRPr="00172052" w:rsidRDefault="00172052" w:rsidP="00172052">
      <w:pPr>
        <w:numPr>
          <w:ilvl w:val="1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Ryan heeft zijn 2</w:t>
      </w:r>
      <w:r w:rsidRPr="00172052">
        <w:rPr>
          <w:rFonts w:asciiTheme="minorHAnsi" w:hAnsiTheme="minorHAnsi" w:cstheme="minorHAnsi"/>
          <w:sz w:val="24"/>
          <w:vertAlign w:val="superscript"/>
        </w:rPr>
        <w:t>e</w:t>
      </w:r>
      <w:r>
        <w:rPr>
          <w:rFonts w:asciiTheme="minorHAnsi" w:hAnsiTheme="minorHAnsi" w:cstheme="minorHAnsi"/>
          <w:sz w:val="24"/>
        </w:rPr>
        <w:t xml:space="preserve"> waarschuwing en wordt er dus naar de leraar gegaan.</w:t>
      </w:r>
    </w:p>
    <w:p w14:paraId="3A59437D" w14:textId="56BF6A00" w:rsidR="000C316D" w:rsidRDefault="000C316D" w:rsidP="000C316D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</w:p>
    <w:p w14:paraId="2F5283AB" w14:textId="6703B7A9" w:rsidR="003D3F70" w:rsidRDefault="003D3F70">
      <w:pPr>
        <w:rPr>
          <w:rFonts w:asciiTheme="minorHAnsi" w:hAnsiTheme="minorHAnsi" w:cstheme="minorHAnsi"/>
          <w:sz w:val="24"/>
        </w:rPr>
      </w:pPr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Heading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7D1D44FC" w14:textId="2CEF852E" w:rsidR="003D3F70" w:rsidRDefault="00116291" w:rsidP="00F0320A">
      <w:pPr>
        <w:numPr>
          <w:ilvl w:val="0"/>
          <w:numId w:val="2"/>
        </w:num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Wie wat gaat doen.</w:t>
      </w:r>
    </w:p>
    <w:p w14:paraId="7BD509DA" w14:textId="500A2F21" w:rsidR="00E77D8C" w:rsidRDefault="00E77D8C" w:rsidP="00E77D8C">
      <w:pPr>
        <w:numPr>
          <w:ilvl w:val="1"/>
          <w:numId w:val="2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Roel en Mathijs </w:t>
      </w:r>
      <w:r w:rsidR="00172052">
        <w:rPr>
          <w:rFonts w:asciiTheme="minorHAnsi" w:hAnsiTheme="minorHAnsi" w:cstheme="minorHAnsi"/>
          <w:sz w:val="24"/>
        </w:rPr>
        <w:t>gaan verder aan het netwerk</w:t>
      </w:r>
    </w:p>
    <w:p w14:paraId="47345F62" w14:textId="31BEE14D" w:rsidR="000C316D" w:rsidRDefault="00E77D8C" w:rsidP="00172052">
      <w:pPr>
        <w:numPr>
          <w:ilvl w:val="1"/>
          <w:numId w:val="2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Cihan Nicky en Jens gaan verder aan </w:t>
      </w:r>
      <w:r w:rsidR="00172052">
        <w:rPr>
          <w:rFonts w:asciiTheme="minorHAnsi" w:hAnsiTheme="minorHAnsi" w:cstheme="minorHAnsi"/>
          <w:sz w:val="24"/>
        </w:rPr>
        <w:t>het verder werkend maken van hun code.</w:t>
      </w:r>
    </w:p>
    <w:p w14:paraId="02D6186C" w14:textId="0EA021A3" w:rsidR="00172052" w:rsidRPr="00172052" w:rsidRDefault="00172052" w:rsidP="00172052">
      <w:pPr>
        <w:numPr>
          <w:ilvl w:val="1"/>
          <w:numId w:val="2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 personen gaan user story’s maken.</w:t>
      </w:r>
    </w:p>
    <w:p w14:paraId="7FFDA277" w14:textId="77777777" w:rsidR="000C316D" w:rsidRDefault="000C316D" w:rsidP="000C316D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</w:p>
    <w:p w14:paraId="7DF88FD6" w14:textId="2DA83C50" w:rsidR="00FC5D12" w:rsidRPr="004C27D5" w:rsidRDefault="00FC5D12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sectPr w:rsidR="00FC5D12" w:rsidRPr="004C27D5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758A1" w14:textId="77777777" w:rsidR="00BE1C4F" w:rsidRDefault="00BE1C4F" w:rsidP="007C407F">
      <w:r>
        <w:separator/>
      </w:r>
    </w:p>
  </w:endnote>
  <w:endnote w:type="continuationSeparator" w:id="0">
    <w:p w14:paraId="03460BC8" w14:textId="77777777" w:rsidR="00BE1C4F" w:rsidRDefault="00BE1C4F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753FD" w14:textId="77777777" w:rsidR="00BE1C4F" w:rsidRDefault="00BE1C4F" w:rsidP="007C407F">
      <w:r>
        <w:separator/>
      </w:r>
    </w:p>
  </w:footnote>
  <w:footnote w:type="continuationSeparator" w:id="0">
    <w:p w14:paraId="5AC7FEFB" w14:textId="77777777" w:rsidR="00BE1C4F" w:rsidRDefault="00BE1C4F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0E21"/>
    <w:multiLevelType w:val="hybridMultilevel"/>
    <w:tmpl w:val="56F0BE38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5029"/>
    <w:multiLevelType w:val="hybridMultilevel"/>
    <w:tmpl w:val="675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14ED9"/>
    <w:rsid w:val="000444EA"/>
    <w:rsid w:val="000A7F75"/>
    <w:rsid w:val="000C316D"/>
    <w:rsid w:val="000F11CA"/>
    <w:rsid w:val="00116291"/>
    <w:rsid w:val="00172052"/>
    <w:rsid w:val="00277710"/>
    <w:rsid w:val="00287A64"/>
    <w:rsid w:val="00295667"/>
    <w:rsid w:val="002F4094"/>
    <w:rsid w:val="00326B39"/>
    <w:rsid w:val="00381724"/>
    <w:rsid w:val="00386F53"/>
    <w:rsid w:val="003B0E47"/>
    <w:rsid w:val="003B3628"/>
    <w:rsid w:val="003D3F70"/>
    <w:rsid w:val="00404F13"/>
    <w:rsid w:val="004418FB"/>
    <w:rsid w:val="00473A37"/>
    <w:rsid w:val="004B04E9"/>
    <w:rsid w:val="004C27D5"/>
    <w:rsid w:val="00515026"/>
    <w:rsid w:val="00533181"/>
    <w:rsid w:val="00534D8B"/>
    <w:rsid w:val="00564150"/>
    <w:rsid w:val="00571EAB"/>
    <w:rsid w:val="00572961"/>
    <w:rsid w:val="00695B8C"/>
    <w:rsid w:val="007030E1"/>
    <w:rsid w:val="00724D4A"/>
    <w:rsid w:val="00741279"/>
    <w:rsid w:val="0077612C"/>
    <w:rsid w:val="007B71D6"/>
    <w:rsid w:val="007C0C14"/>
    <w:rsid w:val="007C1BF9"/>
    <w:rsid w:val="007C407F"/>
    <w:rsid w:val="007D755E"/>
    <w:rsid w:val="007E0329"/>
    <w:rsid w:val="0089151D"/>
    <w:rsid w:val="008945FF"/>
    <w:rsid w:val="008B4738"/>
    <w:rsid w:val="008C6FE4"/>
    <w:rsid w:val="008E6A81"/>
    <w:rsid w:val="00946F56"/>
    <w:rsid w:val="00971497"/>
    <w:rsid w:val="009B0DC3"/>
    <w:rsid w:val="00A22928"/>
    <w:rsid w:val="00A60D4C"/>
    <w:rsid w:val="00A62318"/>
    <w:rsid w:val="00AB3CF8"/>
    <w:rsid w:val="00AF1846"/>
    <w:rsid w:val="00B97C71"/>
    <w:rsid w:val="00BD485A"/>
    <w:rsid w:val="00BE1C4F"/>
    <w:rsid w:val="00C21AFE"/>
    <w:rsid w:val="00C82F9D"/>
    <w:rsid w:val="00C846E1"/>
    <w:rsid w:val="00CA6755"/>
    <w:rsid w:val="00CB0D76"/>
    <w:rsid w:val="00CF1003"/>
    <w:rsid w:val="00D972DE"/>
    <w:rsid w:val="00E006C7"/>
    <w:rsid w:val="00E71BA9"/>
    <w:rsid w:val="00E77D8C"/>
    <w:rsid w:val="00E85F57"/>
    <w:rsid w:val="00EA74C6"/>
    <w:rsid w:val="00ED0099"/>
    <w:rsid w:val="00ED47F1"/>
    <w:rsid w:val="00F0320A"/>
    <w:rsid w:val="00F064A0"/>
    <w:rsid w:val="00F3082B"/>
    <w:rsid w:val="00F97ED9"/>
    <w:rsid w:val="00FC3F06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DefaultParagraphFont"/>
    <w:rPr>
      <w:i/>
      <w:iCs/>
      <w:lang w:val="nl-NL" w:eastAsia="nl-NL" w:bidi="nl-NL"/>
    </w:rPr>
  </w:style>
  <w:style w:type="paragraph" w:styleId="Header">
    <w:name w:val="header"/>
    <w:basedOn w:val="Normal"/>
    <w:link w:val="Header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C407F"/>
    <w:rPr>
      <w:rFonts w:ascii="Verdana" w:hAnsi="Verdana" w:cs="Verdana"/>
      <w:lang w:val="nl-NL" w:eastAsia="nl-NL"/>
    </w:rPr>
  </w:style>
  <w:style w:type="paragraph" w:styleId="Footer">
    <w:name w:val="footer"/>
    <w:basedOn w:val="Normal"/>
    <w:link w:val="Footer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C407F"/>
    <w:rPr>
      <w:rFonts w:ascii="Verdana" w:hAnsi="Verdana" w:cs="Verdana"/>
      <w:lang w:val="nl-NL" w:eastAsia="nl-NL"/>
    </w:rPr>
  </w:style>
  <w:style w:type="paragraph" w:styleId="ListParagraph">
    <w:name w:val="List Paragraph"/>
    <w:basedOn w:val="Normal"/>
    <w:uiPriority w:val="34"/>
    <w:qFormat/>
    <w:rsid w:val="0089151D"/>
    <w:pPr>
      <w:ind w:left="720"/>
      <w:contextualSpacing/>
    </w:pPr>
  </w:style>
  <w:style w:type="character" w:styleId="Emphasis">
    <w:name w:val="Emphasis"/>
    <w:basedOn w:val="DefaultParagraphFont"/>
    <w:qFormat/>
    <w:rsid w:val="00116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21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Nicky Verhees</cp:lastModifiedBy>
  <cp:revision>5</cp:revision>
  <dcterms:created xsi:type="dcterms:W3CDTF">2018-10-02T06:59:00Z</dcterms:created>
  <dcterms:modified xsi:type="dcterms:W3CDTF">2018-10-09T07:10:00Z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